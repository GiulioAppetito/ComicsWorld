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ella layout intestazione"/>
      </w:tblPr>
      <w:tblGrid>
        <w:gridCol w:w="4829"/>
        <w:gridCol w:w="4197"/>
      </w:tblGrid>
      <w:tr w:rsidR="00D92B95" w14:paraId="5377D7FA" w14:textId="77777777" w:rsidTr="006C08A0">
        <w:tc>
          <w:tcPr>
            <w:tcW w:w="5013" w:type="dxa"/>
            <w:vAlign w:val="bottom"/>
          </w:tcPr>
          <w:p w14:paraId="6CAAE073" w14:textId="29B883EE" w:rsidR="00C84833" w:rsidRDefault="000E097C" w:rsidP="00C84833">
            <w:pPr>
              <w:pStyle w:val="Titolo"/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Comics</w:t>
            </w:r>
          </w:p>
          <w:p w14:paraId="63504A56" w14:textId="77A3BF4A" w:rsidR="000E097C" w:rsidRDefault="000E097C" w:rsidP="00C84833">
            <w:pPr>
              <w:pStyle w:val="Titolo"/>
              <w:rPr>
                <w:noProof/>
              </w:rPr>
            </w:pPr>
            <w:r>
              <w:rPr>
                <w:noProof/>
                <w:lang w:bidi="it-IT"/>
              </w:rPr>
              <w:t>World</w:t>
            </w:r>
          </w:p>
        </w:tc>
        <w:tc>
          <w:tcPr>
            <w:tcW w:w="4356" w:type="dxa"/>
            <w:vAlign w:val="bottom"/>
          </w:tcPr>
          <w:tbl>
            <w:tblPr>
              <w:tblStyle w:val="Grigliatabella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la informazioni di contatto"/>
            </w:tblPr>
            <w:tblGrid>
              <w:gridCol w:w="3792"/>
              <w:gridCol w:w="405"/>
            </w:tblGrid>
            <w:tr w:rsidR="00932D92" w:rsidRPr="009D0878" w14:paraId="743A24FB" w14:textId="77777777" w:rsidTr="008D31B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63D934F0" w14:textId="76D22161" w:rsidR="00041F56" w:rsidRDefault="00041F56" w:rsidP="004E2970">
                  <w:pPr>
                    <w:pStyle w:val="Informazionicontatto"/>
                    <w:rPr>
                      <w:noProof/>
                      <w:sz w:val="18"/>
                      <w:lang w:bidi="it-IT"/>
                    </w:rPr>
                  </w:pPr>
                  <w:r>
                    <w:rPr>
                      <w:noProof/>
                      <w:sz w:val="18"/>
                      <w:lang w:bidi="it-IT"/>
                    </w:rPr>
                    <w:t xml:space="preserve">  </w:t>
                  </w:r>
                </w:p>
                <w:p w14:paraId="1A40B962" w14:textId="5AF42917" w:rsidR="004E2970" w:rsidRPr="009D0878" w:rsidRDefault="00041F56" w:rsidP="004E2970">
                  <w:pPr>
                    <w:pStyle w:val="Informazionicontatto"/>
                    <w:rPr>
                      <w:noProof/>
                    </w:rPr>
                  </w:pPr>
                  <w:r>
                    <w:rPr>
                      <w:noProof/>
                      <w:sz w:val="18"/>
                      <w:lang w:bidi="it-IT"/>
                    </w:rPr>
                    <w:t xml:space="preserve">   </w:t>
                  </w:r>
                  <w:r w:rsidR="000E097C">
                    <w:rPr>
                      <w:noProof/>
                      <w:sz w:val="18"/>
                      <w:lang w:bidi="it-IT"/>
                    </w:rPr>
                    <w:t>Brinati Anastasia 0266530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014ACE8" w14:textId="67BFD936" w:rsidR="00932D92" w:rsidRPr="009D0878" w:rsidRDefault="00932D92" w:rsidP="00932D92">
                  <w:pPr>
                    <w:pStyle w:val="Icone"/>
                    <w:rPr>
                      <w:noProof/>
                    </w:rPr>
                  </w:pPr>
                </w:p>
              </w:tc>
            </w:tr>
            <w:tr w:rsidR="00932D92" w:rsidRPr="009D0878" w14:paraId="5981438D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75A9B62E" w14:textId="7171D180" w:rsidR="00932D92" w:rsidRPr="009D0878" w:rsidRDefault="000E097C" w:rsidP="00932D92">
                  <w:pPr>
                    <w:pStyle w:val="Informazionicontatto"/>
                    <w:rPr>
                      <w:noProof/>
                    </w:rPr>
                  </w:pPr>
                  <w:r>
                    <w:rPr>
                      <w:noProof/>
                      <w:sz w:val="18"/>
                      <w:lang w:bidi="it-IT"/>
                    </w:rPr>
                    <w:t xml:space="preserve">Appetito Giulio 0273291 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0ABEEC70" w14:textId="7F7E34A1" w:rsidR="00932D92" w:rsidRPr="009D0878" w:rsidRDefault="00F71244" w:rsidP="00932D92">
                  <w:pPr>
                    <w:pStyle w:val="Icone"/>
                    <w:rPr>
                      <w:noProof/>
                    </w:rPr>
                  </w:pPr>
                  <w:r>
                    <w:rPr>
                      <w:noProof/>
                      <w:lang w:bidi="it-IT"/>
                    </w:rPr>
                    <w:drawing>
                      <wp:anchor distT="0" distB="0" distL="114300" distR="114300" simplePos="0" relativeHeight="251658240" behindDoc="1" locked="0" layoutInCell="1" allowOverlap="1" wp14:anchorId="5754D595" wp14:editId="13722ABA">
                        <wp:simplePos x="0" y="0"/>
                        <wp:positionH relativeFrom="column">
                          <wp:posOffset>-18523</wp:posOffset>
                        </wp:positionH>
                        <wp:positionV relativeFrom="paragraph">
                          <wp:posOffset>-3858</wp:posOffset>
                        </wp:positionV>
                        <wp:extent cx="274955" cy="249555"/>
                        <wp:effectExtent l="0" t="0" r="0" b="0"/>
                        <wp:wrapNone/>
                        <wp:docPr id="1" name="Immagin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magine 1"/>
                                <pic:cNvPicPr preferRelativeResize="0"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955" cy="249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932D92" w:rsidRPr="009D0878" w14:paraId="4181C33E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4F096146" w14:textId="7B762C82" w:rsidR="00932D92" w:rsidRPr="009D0878" w:rsidRDefault="00932D92" w:rsidP="00932D92">
                  <w:pPr>
                    <w:pStyle w:val="Informazionicontatto"/>
                    <w:rPr>
                      <w:noProof/>
                    </w:rPr>
                  </w:pP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35E5873B" w14:textId="39DE7100" w:rsidR="00932D92" w:rsidRPr="009D0878" w:rsidRDefault="00932D92" w:rsidP="00932D92">
                  <w:pPr>
                    <w:pStyle w:val="Icone"/>
                    <w:rPr>
                      <w:noProof/>
                    </w:rPr>
                  </w:pPr>
                </w:p>
              </w:tc>
            </w:tr>
            <w:tr w:rsidR="00932D92" w:rsidRPr="009D0878" w14:paraId="2137BBD4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2A2BEF13" w14:textId="1C532EF6" w:rsidR="00932D92" w:rsidRPr="009D0878" w:rsidRDefault="000E097C" w:rsidP="00932D92">
                  <w:pPr>
                    <w:pStyle w:val="Informazionicontatto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ISPW a.a.2021/2022 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27F85AA" w14:textId="0B2E04E3" w:rsidR="00932D92" w:rsidRPr="009D0878" w:rsidRDefault="00932D92" w:rsidP="00932D92">
                  <w:pPr>
                    <w:pStyle w:val="Icone"/>
                    <w:rPr>
                      <w:noProof/>
                    </w:rPr>
                  </w:pPr>
                </w:p>
              </w:tc>
            </w:tr>
          </w:tbl>
          <w:p w14:paraId="722D6B3C" w14:textId="2243D3B4" w:rsidR="00D92B95" w:rsidRDefault="00D92B95" w:rsidP="009D3336">
            <w:pPr>
              <w:pStyle w:val="Intestazione"/>
              <w:rPr>
                <w:noProof/>
              </w:rPr>
            </w:pPr>
          </w:p>
        </w:tc>
      </w:tr>
    </w:tbl>
    <w:p w14:paraId="37A58356" w14:textId="0B4C2808" w:rsidR="00C43D65" w:rsidRPr="000E097C" w:rsidRDefault="00F71244" w:rsidP="00F63691">
      <w:pPr>
        <w:rPr>
          <w:noProof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6276CF" wp14:editId="4F15E6AD">
            <wp:simplePos x="0" y="0"/>
            <wp:positionH relativeFrom="margin">
              <wp:align>right</wp:align>
            </wp:positionH>
            <wp:positionV relativeFrom="paragraph">
              <wp:posOffset>-1087755</wp:posOffset>
            </wp:positionV>
            <wp:extent cx="276046" cy="276046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6" cy="276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012" w:rsidRPr="000E097C">
        <w:rPr>
          <w:rStyle w:val="Collegamentoipertestuale"/>
          <w:rFonts w:ascii="Calibri Light" w:eastAsia="Calibri Light" w:hAnsi="Calibri Light" w:cs="Calibri Light"/>
          <w:noProof/>
          <w:color w:val="auto"/>
          <w:sz w:val="24"/>
          <w:szCs w:val="24"/>
          <w:lang w:bidi="it-IT"/>
        </w:rPr>
        <w:t xml:space="preserve"> </w:t>
      </w:r>
    </w:p>
    <w:p w14:paraId="63AC5B33" w14:textId="6B8E8CBD" w:rsidR="005B1D68" w:rsidRDefault="000E097C" w:rsidP="004937AE">
      <w:pPr>
        <w:pStyle w:val="Titolo1"/>
        <w:rPr>
          <w:noProof/>
        </w:rPr>
      </w:pPr>
      <w:bookmarkStart w:id="0" w:name="_Hlk95388014"/>
      <w:r>
        <w:rPr>
          <w:noProof/>
        </w:rPr>
        <w:t>1</w:t>
      </w:r>
      <w:bookmarkEnd w:id="0"/>
      <w:r>
        <w:rPr>
          <w:noProof/>
        </w:rPr>
        <w:t>.Introduction</w:t>
      </w:r>
    </w:p>
    <w:p w14:paraId="63025DF9" w14:textId="2DC666D9" w:rsidR="0023705D" w:rsidRPr="000E097C" w:rsidRDefault="000E097C" w:rsidP="008D31BD">
      <w:pPr>
        <w:pStyle w:val="Titolo5"/>
        <w:rPr>
          <w:noProof/>
          <w:lang w:val="en-US"/>
        </w:rPr>
      </w:pPr>
      <w:r w:rsidRPr="000E097C">
        <w:rPr>
          <w:noProof/>
          <w:lang w:val="en-US" w:bidi="it-IT"/>
        </w:rPr>
        <w:t>1.1 Aim of the documen</w:t>
      </w:r>
      <w:r>
        <w:rPr>
          <w:noProof/>
          <w:lang w:val="en-US" w:bidi="it-IT"/>
        </w:rPr>
        <w:t xml:space="preserve">t </w:t>
      </w:r>
    </w:p>
    <w:p w14:paraId="6CDC0B45" w14:textId="4C887188" w:rsidR="00D413F9" w:rsidRPr="000E097C" w:rsidRDefault="000E097C" w:rsidP="00D413F9">
      <w:pPr>
        <w:rPr>
          <w:noProof/>
          <w:lang w:val="en-US"/>
        </w:rPr>
      </w:pPr>
      <w:r w:rsidRPr="000E097C">
        <w:rPr>
          <w:noProof/>
          <w:lang w:val="en-US" w:bidi="it-IT"/>
        </w:rPr>
        <w:t>The aim of this d</w:t>
      </w:r>
      <w:r>
        <w:rPr>
          <w:noProof/>
          <w:lang w:val="en-US" w:bidi="it-IT"/>
        </w:rPr>
        <w:t>ocument is to present ComicsWorld</w:t>
      </w:r>
      <w:r w:rsidR="00DF5E25">
        <w:rPr>
          <w:noProof/>
          <w:lang w:val="en-US" w:bidi="it-IT"/>
        </w:rPr>
        <w:t xml:space="preserve">, and explain all the steps needed to realize this software system. </w:t>
      </w:r>
    </w:p>
    <w:p w14:paraId="0ADE0CB6" w14:textId="42A89FFE" w:rsidR="00D413F9" w:rsidRPr="00DF5E25" w:rsidRDefault="00DF5E25" w:rsidP="008D31BD">
      <w:pPr>
        <w:pStyle w:val="Titolo5"/>
        <w:rPr>
          <w:noProof/>
          <w:lang w:val="en-US"/>
        </w:rPr>
      </w:pPr>
      <w:r>
        <w:rPr>
          <w:noProof/>
          <w:lang w:val="en-US" w:bidi="it-IT"/>
        </w:rPr>
        <w:t>1.2 Overview of the defined system</w:t>
      </w:r>
    </w:p>
    <w:p w14:paraId="6CE8BF42" w14:textId="575B2BA4" w:rsidR="00CB73D5" w:rsidRDefault="00DF5E25" w:rsidP="00D413F9">
      <w:pPr>
        <w:rPr>
          <w:noProof/>
          <w:lang w:val="en-US" w:bidi="it-IT"/>
        </w:rPr>
      </w:pPr>
      <w:r w:rsidRPr="00DF5E25">
        <w:rPr>
          <w:noProof/>
          <w:lang w:val="en-US" w:bidi="it-IT"/>
        </w:rPr>
        <w:t>C</w:t>
      </w:r>
      <w:r>
        <w:rPr>
          <w:noProof/>
          <w:lang w:val="en-US" w:bidi="it-IT"/>
        </w:rPr>
        <w:t>omicsWorld was born with the intent to offer comics enthusiasts a platfor</w:t>
      </w:r>
      <w:r w:rsidR="00CB73D5">
        <w:rPr>
          <w:noProof/>
          <w:lang w:val="en-US" w:bidi="it-IT"/>
        </w:rPr>
        <w:t xml:space="preserve">m to share their interests. </w:t>
      </w:r>
    </w:p>
    <w:p w14:paraId="5FA611A9" w14:textId="38B082C9" w:rsidR="00CB73D5" w:rsidRDefault="00CB73D5" w:rsidP="00D413F9">
      <w:pPr>
        <w:rPr>
          <w:noProof/>
          <w:lang w:val="en-US" w:bidi="it-IT"/>
        </w:rPr>
      </w:pPr>
      <w:r>
        <w:rPr>
          <w:noProof/>
          <w:lang w:val="en-US" w:bidi="it-IT"/>
        </w:rPr>
        <w:t xml:space="preserve">Readers can </w:t>
      </w:r>
      <w:r w:rsidR="00A601B4">
        <w:rPr>
          <w:noProof/>
          <w:lang w:val="en-US" w:bidi="it-IT"/>
        </w:rPr>
        <w:t>save</w:t>
      </w:r>
      <w:r>
        <w:rPr>
          <w:noProof/>
          <w:lang w:val="en-US" w:bidi="it-IT"/>
        </w:rPr>
        <w:t xml:space="preserve"> their favourite comics series</w:t>
      </w:r>
      <w:r w:rsidR="00941028">
        <w:rPr>
          <w:noProof/>
          <w:lang w:val="en-US" w:bidi="it-IT"/>
        </w:rPr>
        <w:t xml:space="preserve"> </w:t>
      </w:r>
      <w:r>
        <w:rPr>
          <w:noProof/>
          <w:lang w:val="en-US" w:bidi="it-IT"/>
        </w:rPr>
        <w:t>and the ones they intend to read in the future</w:t>
      </w:r>
      <w:r w:rsidR="00402D52">
        <w:rPr>
          <w:noProof/>
          <w:lang w:val="en-US" w:bidi="it-IT"/>
        </w:rPr>
        <w:t>.</w:t>
      </w:r>
      <w:r w:rsidR="00E043B5">
        <w:rPr>
          <w:noProof/>
          <w:lang w:val="en-US" w:bidi="it-IT"/>
        </w:rPr>
        <w:t>T</w:t>
      </w:r>
      <w:r>
        <w:rPr>
          <w:noProof/>
          <w:lang w:val="en-US" w:bidi="it-IT"/>
        </w:rPr>
        <w:t xml:space="preserve">hey </w:t>
      </w:r>
      <w:r w:rsidR="00A601B4">
        <w:rPr>
          <w:noProof/>
          <w:lang w:val="en-US" w:bidi="it-IT"/>
        </w:rPr>
        <w:t xml:space="preserve">can </w:t>
      </w:r>
      <w:r w:rsidR="00E043B5">
        <w:rPr>
          <w:noProof/>
          <w:lang w:val="en-US" w:bidi="it-IT"/>
        </w:rPr>
        <w:t xml:space="preserve">also </w:t>
      </w:r>
      <w:r w:rsidR="00941028">
        <w:rPr>
          <w:noProof/>
          <w:lang w:val="en-US" w:bidi="it-IT"/>
        </w:rPr>
        <w:t xml:space="preserve">follow their favourite authors, </w:t>
      </w:r>
      <w:r w:rsidR="00A601B4">
        <w:rPr>
          <w:noProof/>
          <w:lang w:val="en-US" w:bidi="it-IT"/>
        </w:rPr>
        <w:t>keep track of the chapters they read from a cartain comics series</w:t>
      </w:r>
      <w:r w:rsidR="00E043B5">
        <w:rPr>
          <w:noProof/>
          <w:lang w:val="en-US" w:bidi="it-IT"/>
        </w:rPr>
        <w:t xml:space="preserve"> </w:t>
      </w:r>
      <w:r w:rsidR="00A601B4">
        <w:rPr>
          <w:noProof/>
          <w:lang w:val="en-US" w:bidi="it-IT"/>
        </w:rPr>
        <w:t>and</w:t>
      </w:r>
      <w:r w:rsidR="00E043B5">
        <w:rPr>
          <w:noProof/>
          <w:lang w:val="en-US" w:bidi="it-IT"/>
        </w:rPr>
        <w:t xml:space="preserve"> furthermore, </w:t>
      </w:r>
      <w:r w:rsidR="00A601B4">
        <w:rPr>
          <w:noProof/>
          <w:lang w:val="en-US" w:bidi="it-IT"/>
        </w:rPr>
        <w:t xml:space="preserve">they are able to  review and rate them. </w:t>
      </w:r>
      <w:r w:rsidR="00E043B5">
        <w:rPr>
          <w:noProof/>
          <w:lang w:val="en-US" w:bidi="it-IT"/>
        </w:rPr>
        <w:t xml:space="preserve">ComicsWorld offers the possibility to win badges and discount codes when reaching a certain objective for a specific series, while interacting with the system. Last but not least, readers can buy comics chapters directly from ComicsWorld, with the possibility to apply the discount codes they earned. </w:t>
      </w:r>
    </w:p>
    <w:p w14:paraId="66961E07" w14:textId="43DFA821" w:rsidR="00941028" w:rsidRDefault="004136C6" w:rsidP="00D413F9">
      <w:pPr>
        <w:rPr>
          <w:noProof/>
          <w:lang w:val="en-US" w:bidi="it-IT"/>
        </w:rPr>
      </w:pPr>
      <w:r>
        <w:rPr>
          <w:noProof/>
          <w:lang w:val="en-US" w:bidi="it-IT"/>
        </w:rPr>
        <w:t xml:space="preserve">On the other hand, authors can publish their original series and the relative chapters, customizing them with covers, descriptions and genres. When publishing a new work, an author will also be able to provide their series with </w:t>
      </w:r>
      <w:r w:rsidR="00BA0894">
        <w:rPr>
          <w:noProof/>
          <w:lang w:val="en-US" w:bidi="it-IT"/>
        </w:rPr>
        <w:t>specific objectives, readers can achieve. Moreover they can analyze their series statistics, in the relative section.</w:t>
      </w:r>
    </w:p>
    <w:p w14:paraId="58456838" w14:textId="5B4EEA4F" w:rsidR="00BA0894" w:rsidRPr="000E097C" w:rsidRDefault="00BA0894" w:rsidP="00BA0894">
      <w:pPr>
        <w:pStyle w:val="Titolo5"/>
        <w:rPr>
          <w:noProof/>
          <w:lang w:val="en-US"/>
        </w:rPr>
      </w:pPr>
      <w:r w:rsidRPr="000E097C">
        <w:rPr>
          <w:noProof/>
          <w:lang w:val="en-US" w:bidi="it-IT"/>
        </w:rPr>
        <w:t>1.</w:t>
      </w:r>
      <w:r>
        <w:rPr>
          <w:noProof/>
          <w:lang w:val="en-US" w:bidi="it-IT"/>
        </w:rPr>
        <w:t>3</w:t>
      </w:r>
      <w:r w:rsidRPr="000E097C">
        <w:rPr>
          <w:noProof/>
          <w:lang w:val="en-US" w:bidi="it-IT"/>
        </w:rPr>
        <w:t xml:space="preserve"> </w:t>
      </w:r>
      <w:r>
        <w:rPr>
          <w:noProof/>
          <w:lang w:val="en-US" w:bidi="it-IT"/>
        </w:rPr>
        <w:t xml:space="preserve">Operational Settings </w:t>
      </w:r>
    </w:p>
    <w:p w14:paraId="09A411CC" w14:textId="485AD20D" w:rsidR="00A61895" w:rsidRDefault="00A61895" w:rsidP="00D413F9">
      <w:pPr>
        <w:rPr>
          <w:noProof/>
          <w:lang w:val="en-US" w:bidi="it-IT"/>
        </w:rPr>
      </w:pPr>
      <w:r>
        <w:rPr>
          <w:noProof/>
          <w:lang w:val="en-US" w:bidi="it-IT"/>
        </w:rPr>
        <w:t>ComicsWorld needs an Internet connection to be executed.</w:t>
      </w:r>
    </w:p>
    <w:p w14:paraId="16EDEF20" w14:textId="1EEACA6F" w:rsidR="007646E6" w:rsidRPr="000E097C" w:rsidRDefault="007646E6" w:rsidP="007646E6">
      <w:pPr>
        <w:pStyle w:val="Titolo5"/>
        <w:rPr>
          <w:noProof/>
          <w:lang w:val="en-US"/>
        </w:rPr>
      </w:pPr>
      <w:r w:rsidRPr="000E097C">
        <w:rPr>
          <w:noProof/>
          <w:lang w:val="en-US" w:bidi="it-IT"/>
        </w:rPr>
        <w:t>1.</w:t>
      </w:r>
      <w:r>
        <w:rPr>
          <w:noProof/>
          <w:lang w:val="en-US" w:bidi="it-IT"/>
        </w:rPr>
        <w:t>4</w:t>
      </w:r>
      <w:r w:rsidRPr="000E097C">
        <w:rPr>
          <w:noProof/>
          <w:lang w:val="en-US" w:bidi="it-IT"/>
        </w:rPr>
        <w:t xml:space="preserve"> </w:t>
      </w:r>
      <w:r>
        <w:rPr>
          <w:noProof/>
          <w:lang w:val="en-US" w:bidi="it-IT"/>
        </w:rPr>
        <w:t xml:space="preserve">Related Systems </w:t>
      </w:r>
    </w:p>
    <w:p w14:paraId="45F9675D" w14:textId="1C473BDE" w:rsidR="00A61895" w:rsidRDefault="007646E6" w:rsidP="00D413F9">
      <w:pPr>
        <w:rPr>
          <w:noProof/>
          <w:lang w:val="en-US" w:bidi="it-IT"/>
        </w:rPr>
      </w:pPr>
      <w:r>
        <w:rPr>
          <w:noProof/>
          <w:lang w:val="en-US" w:bidi="it-IT"/>
        </w:rPr>
        <w:t xml:space="preserve">ComicsWorld has some </w:t>
      </w:r>
      <w:r w:rsidR="00F05D1C">
        <w:rPr>
          <w:noProof/>
          <w:lang w:val="en-US" w:bidi="it-IT"/>
        </w:rPr>
        <w:t>pros and cons</w:t>
      </w:r>
      <w:r>
        <w:rPr>
          <w:noProof/>
          <w:lang w:val="en-US" w:bidi="it-IT"/>
        </w:rPr>
        <w:t xml:space="preserve"> </w:t>
      </w:r>
      <w:r w:rsidR="00F05D1C">
        <w:rPr>
          <w:noProof/>
          <w:lang w:val="en-US" w:bidi="it-IT"/>
        </w:rPr>
        <w:t xml:space="preserve">compared to </w:t>
      </w:r>
      <w:r>
        <w:rPr>
          <w:noProof/>
          <w:lang w:val="en-US" w:bidi="it-IT"/>
        </w:rPr>
        <w:t xml:space="preserve">two </w:t>
      </w:r>
      <w:r w:rsidR="00E5291D">
        <w:rPr>
          <w:noProof/>
          <w:lang w:val="en-US" w:bidi="it-IT"/>
        </w:rPr>
        <w:t>already existing software systems:</w:t>
      </w:r>
    </w:p>
    <w:p w14:paraId="416C193F" w14:textId="1C046848" w:rsidR="00E5291D" w:rsidRDefault="00E5291D" w:rsidP="00E5291D">
      <w:pPr>
        <w:pStyle w:val="Paragrafoelenco"/>
        <w:numPr>
          <w:ilvl w:val="0"/>
          <w:numId w:val="14"/>
        </w:numPr>
        <w:rPr>
          <w:noProof/>
          <w:lang w:val="en-US" w:bidi="it-IT"/>
        </w:rPr>
      </w:pPr>
      <w:r>
        <w:rPr>
          <w:noProof/>
          <w:lang w:val="en-US" w:bidi="it-IT"/>
        </w:rPr>
        <w:t>Comixology: a platform to buy comics, that allows you to buy through amazon, but doesn’t allow users to review or leave a personal rating on a specific series, and doesn’t permit to keep track of read chapters . It also doesn’t offer discount codes to its users.</w:t>
      </w:r>
    </w:p>
    <w:p w14:paraId="70215D4F" w14:textId="76B3C366" w:rsidR="00E5291D" w:rsidRPr="00E5291D" w:rsidRDefault="00E5291D" w:rsidP="00E5291D">
      <w:pPr>
        <w:pStyle w:val="Paragrafoelenco"/>
        <w:numPr>
          <w:ilvl w:val="0"/>
          <w:numId w:val="14"/>
        </w:numPr>
        <w:rPr>
          <w:noProof/>
          <w:lang w:val="en-US" w:bidi="it-IT"/>
        </w:rPr>
      </w:pPr>
      <w:r>
        <w:rPr>
          <w:noProof/>
          <w:lang w:val="en-US" w:bidi="it-IT"/>
        </w:rPr>
        <w:t xml:space="preserve">Webtoon: a software application useful to authors, especially unknow ones, </w:t>
      </w:r>
      <w:r w:rsidR="00F05D1C">
        <w:rPr>
          <w:noProof/>
          <w:lang w:val="en-US" w:bidi="it-IT"/>
        </w:rPr>
        <w:t>to publish their work and receive feedback throw comments from their readers. Thre pro of this system is of course the possibility to read a comics series directly from the application, while the cons are these works aren’t buyable and readers can’t win badges for their achievements.</w:t>
      </w:r>
    </w:p>
    <w:p w14:paraId="335E91F1" w14:textId="77777777" w:rsidR="001B03D8" w:rsidRDefault="001B03D8" w:rsidP="00F439C9">
      <w:pPr>
        <w:pStyle w:val="Titolo1"/>
        <w:rPr>
          <w:noProof/>
        </w:rPr>
      </w:pPr>
    </w:p>
    <w:p w14:paraId="148EF101" w14:textId="77777777" w:rsidR="001B03D8" w:rsidRDefault="001B03D8" w:rsidP="00F439C9">
      <w:pPr>
        <w:pStyle w:val="Titolo1"/>
        <w:rPr>
          <w:noProof/>
        </w:rPr>
      </w:pPr>
    </w:p>
    <w:p w14:paraId="54CB3A08" w14:textId="77777777" w:rsidR="001B03D8" w:rsidRDefault="001B03D8" w:rsidP="00F439C9">
      <w:pPr>
        <w:pStyle w:val="Titolo1"/>
        <w:rPr>
          <w:noProof/>
        </w:rPr>
      </w:pPr>
    </w:p>
    <w:p w14:paraId="6A0C446F" w14:textId="77777777" w:rsidR="001B03D8" w:rsidRDefault="001B03D8" w:rsidP="00F439C9">
      <w:pPr>
        <w:pStyle w:val="Titolo1"/>
        <w:rPr>
          <w:noProof/>
        </w:rPr>
      </w:pPr>
    </w:p>
    <w:p w14:paraId="66032A87" w14:textId="77777777" w:rsidR="001B03D8" w:rsidRDefault="001B03D8" w:rsidP="00F439C9">
      <w:pPr>
        <w:pStyle w:val="Titolo1"/>
        <w:rPr>
          <w:noProof/>
        </w:rPr>
      </w:pPr>
    </w:p>
    <w:p w14:paraId="5D4A13B5" w14:textId="77777777" w:rsidR="00075237" w:rsidRDefault="00075237" w:rsidP="00F439C9">
      <w:pPr>
        <w:pStyle w:val="Titolo1"/>
        <w:rPr>
          <w:noProof/>
        </w:rPr>
      </w:pPr>
    </w:p>
    <w:p w14:paraId="53E38D9B" w14:textId="5606C896" w:rsidR="00F439C9" w:rsidRDefault="00F05D1C" w:rsidP="00F439C9">
      <w:pPr>
        <w:pStyle w:val="Titolo1"/>
        <w:rPr>
          <w:noProof/>
        </w:rPr>
      </w:pPr>
      <w:r>
        <w:rPr>
          <w:noProof/>
        </w:rPr>
        <w:t>2.User Stories</w:t>
      </w:r>
    </w:p>
    <w:p w14:paraId="6DB30D2C" w14:textId="77777777" w:rsidR="001B03D8" w:rsidRPr="00BD33BE" w:rsidRDefault="001B03D8" w:rsidP="001B03D8"/>
    <w:p w14:paraId="090D3FA8" w14:textId="77777777" w:rsidR="001B03D8" w:rsidRPr="001B03D8" w:rsidRDefault="001B03D8" w:rsidP="001B03D8">
      <w:pPr>
        <w:rPr>
          <w:lang w:val="en-GB"/>
        </w:rPr>
      </w:pPr>
      <w:r w:rsidRPr="001B03D8">
        <w:rPr>
          <w:lang w:val="en-GB"/>
        </w:rPr>
        <w:t xml:space="preserve">1. As a reader, I want to save the last chapter I read from a comic series, so that I can keep track of the progress I made. </w:t>
      </w:r>
    </w:p>
    <w:p w14:paraId="5C4FCE72" w14:textId="77777777" w:rsidR="001B03D8" w:rsidRPr="001B03D8" w:rsidRDefault="001B03D8" w:rsidP="001B03D8">
      <w:pPr>
        <w:rPr>
          <w:lang w:val="en-GB"/>
        </w:rPr>
      </w:pPr>
      <w:r w:rsidRPr="001B03D8">
        <w:rPr>
          <w:lang w:val="en-GB"/>
        </w:rPr>
        <w:t xml:space="preserve">2. As a reader, I want to read comics’ plots, so that I can decide whether I might be interested. </w:t>
      </w:r>
    </w:p>
    <w:p w14:paraId="7CAFD103" w14:textId="77777777" w:rsidR="001B03D8" w:rsidRPr="001B03D8" w:rsidRDefault="001B03D8" w:rsidP="001B03D8">
      <w:pPr>
        <w:rPr>
          <w:lang w:val="en-GB"/>
        </w:rPr>
      </w:pPr>
      <w:r w:rsidRPr="001B03D8">
        <w:rPr>
          <w:lang w:val="en-GB"/>
        </w:rPr>
        <w:t>3. As an author, I want to read reviews on my comics, so that I can receive feedback from my readers.</w:t>
      </w:r>
    </w:p>
    <w:p w14:paraId="7FF26BFA" w14:textId="77777777" w:rsidR="001B03D8" w:rsidRPr="001B03D8" w:rsidRDefault="001B03D8" w:rsidP="001B03D8">
      <w:pPr>
        <w:rPr>
          <w:lang w:val="en-GB"/>
        </w:rPr>
      </w:pPr>
      <w:r w:rsidRPr="001B03D8">
        <w:rPr>
          <w:lang w:val="en-GB"/>
        </w:rPr>
        <w:t xml:space="preserve">4. As an author, I want to publish my work, so that readers can discover my newest comics. </w:t>
      </w:r>
    </w:p>
    <w:p w14:paraId="12255AD2" w14:textId="77777777" w:rsidR="001B03D8" w:rsidRPr="001B03D8" w:rsidRDefault="001B03D8" w:rsidP="001B03D8">
      <w:pPr>
        <w:rPr>
          <w:lang w:val="en-GB"/>
        </w:rPr>
      </w:pPr>
      <w:r w:rsidRPr="001B03D8">
        <w:rPr>
          <w:lang w:val="en-GB"/>
        </w:rPr>
        <w:t xml:space="preserve">5. As a collector, I want to obtain discounts on my favourite comics, so that I can buy them more often. </w:t>
      </w:r>
    </w:p>
    <w:p w14:paraId="3E19EDA6" w14:textId="10C141BE" w:rsidR="001B03D8" w:rsidRPr="001B03D8" w:rsidRDefault="001B03D8" w:rsidP="001B03D8">
      <w:pPr>
        <w:rPr>
          <w:lang w:val="en-GB"/>
        </w:rPr>
      </w:pPr>
      <w:r w:rsidRPr="001B03D8">
        <w:rPr>
          <w:lang w:val="en-GB"/>
        </w:rPr>
        <w:t xml:space="preserve">6. As a reader, I want to look up comics based on genre, so that I can discover new comics I might like. </w:t>
      </w:r>
    </w:p>
    <w:p w14:paraId="35068012" w14:textId="77777777" w:rsidR="00486052" w:rsidRDefault="00486052" w:rsidP="008D31BD">
      <w:pPr>
        <w:pStyle w:val="Titolo1"/>
        <w:rPr>
          <w:noProof/>
          <w:lang w:val="en-US" w:bidi="it-IT"/>
        </w:rPr>
      </w:pPr>
    </w:p>
    <w:p w14:paraId="60A96AD4" w14:textId="76945ED1" w:rsidR="00A06309" w:rsidRDefault="00F05D1C" w:rsidP="008D31BD">
      <w:pPr>
        <w:pStyle w:val="Titolo1"/>
        <w:rPr>
          <w:noProof/>
          <w:lang w:val="en-US" w:bidi="it-IT"/>
        </w:rPr>
      </w:pPr>
      <w:r w:rsidRPr="005C4186">
        <w:rPr>
          <w:noProof/>
          <w:lang w:val="en-US" w:bidi="it-IT"/>
        </w:rPr>
        <w:t>3.Functional Requir</w:t>
      </w:r>
      <w:r w:rsidR="005C4186" w:rsidRPr="005C4186">
        <w:rPr>
          <w:noProof/>
          <w:lang w:val="en-US" w:bidi="it-IT"/>
        </w:rPr>
        <w:t>e</w:t>
      </w:r>
      <w:r w:rsidRPr="005C4186">
        <w:rPr>
          <w:noProof/>
          <w:lang w:val="en-US" w:bidi="it-IT"/>
        </w:rPr>
        <w:t>ments</w:t>
      </w:r>
    </w:p>
    <w:p w14:paraId="4FEED945" w14:textId="77777777" w:rsidR="001B03D8" w:rsidRPr="005C4186" w:rsidRDefault="001B03D8" w:rsidP="008D31BD">
      <w:pPr>
        <w:pStyle w:val="Titolo1"/>
        <w:rPr>
          <w:noProof/>
          <w:lang w:val="en-US"/>
        </w:rPr>
      </w:pPr>
    </w:p>
    <w:p w14:paraId="55C26D50" w14:textId="77777777" w:rsidR="001B03D8" w:rsidRPr="001B03D8" w:rsidRDefault="001B03D8" w:rsidP="001B03D8">
      <w:pPr>
        <w:rPr>
          <w:lang w:val="en-GB"/>
        </w:rPr>
      </w:pPr>
      <w:r w:rsidRPr="001B03D8">
        <w:rPr>
          <w:lang w:val="en-GB"/>
        </w:rPr>
        <w:t xml:space="preserve">1. The system shall send an email message to readers when a new chapter is published. </w:t>
      </w:r>
    </w:p>
    <w:p w14:paraId="1EE88C9A" w14:textId="77777777" w:rsidR="001B03D8" w:rsidRPr="001B03D8" w:rsidRDefault="001B03D8" w:rsidP="001B03D8">
      <w:pPr>
        <w:rPr>
          <w:lang w:val="en-GB"/>
        </w:rPr>
      </w:pPr>
      <w:r w:rsidRPr="001B03D8">
        <w:rPr>
          <w:lang w:val="en-GB"/>
        </w:rPr>
        <w:t>2. The system shall display comics’ chapter’s price, plot and author.</w:t>
      </w:r>
    </w:p>
    <w:p w14:paraId="5A66B10F" w14:textId="176F3D74" w:rsidR="001B03D8" w:rsidRPr="001B03D8" w:rsidRDefault="001B03D8" w:rsidP="001B03D8">
      <w:pPr>
        <w:rPr>
          <w:lang w:val="en-GB"/>
        </w:rPr>
      </w:pPr>
      <w:r w:rsidRPr="001B03D8">
        <w:rPr>
          <w:lang w:val="en-GB"/>
        </w:rPr>
        <w:t xml:space="preserve">3. The system shall provide a review section for every </w:t>
      </w:r>
      <w:proofErr w:type="gramStart"/>
      <w:r w:rsidRPr="001B03D8">
        <w:rPr>
          <w:lang w:val="en-GB"/>
        </w:rPr>
        <w:t>comics’</w:t>
      </w:r>
      <w:proofErr w:type="gramEnd"/>
      <w:r w:rsidRPr="001B03D8">
        <w:rPr>
          <w:lang w:val="en-GB"/>
        </w:rPr>
        <w:t xml:space="preserve"> chapter. </w:t>
      </w:r>
    </w:p>
    <w:p w14:paraId="30A3605F" w14:textId="77777777" w:rsidR="001B03D8" w:rsidRPr="001B03D8" w:rsidRDefault="001B03D8" w:rsidP="001B03D8">
      <w:pPr>
        <w:rPr>
          <w:lang w:val="en-GB"/>
        </w:rPr>
      </w:pPr>
      <w:r w:rsidRPr="001B03D8">
        <w:rPr>
          <w:lang w:val="en-GB"/>
        </w:rPr>
        <w:t xml:space="preserve">4. The system shall provide a list of favourite comics series. </w:t>
      </w:r>
    </w:p>
    <w:p w14:paraId="06B4E0C6" w14:textId="77777777" w:rsidR="001B03D8" w:rsidRPr="001B03D8" w:rsidRDefault="001B03D8" w:rsidP="001B03D8">
      <w:pPr>
        <w:rPr>
          <w:lang w:val="en-GB"/>
        </w:rPr>
      </w:pPr>
      <w:r w:rsidRPr="001B03D8">
        <w:rPr>
          <w:lang w:val="en-GB"/>
        </w:rPr>
        <w:t xml:space="preserve">5. The system shall filter comics based on genre, author and title. </w:t>
      </w:r>
    </w:p>
    <w:p w14:paraId="5E7443D8" w14:textId="19120A8E" w:rsidR="0070237E" w:rsidRPr="001B03D8" w:rsidRDefault="001B03D8" w:rsidP="001B03D8">
      <w:pPr>
        <w:rPr>
          <w:lang w:val="en-GB"/>
        </w:rPr>
      </w:pPr>
      <w:r w:rsidRPr="001B03D8">
        <w:rPr>
          <w:lang w:val="en-GB"/>
        </w:rPr>
        <w:t>6. The system shall generate discount codes when an objective is achieved.</w:t>
      </w:r>
    </w:p>
    <w:p w14:paraId="06727A81" w14:textId="77777777" w:rsidR="00075237" w:rsidRDefault="00075237" w:rsidP="00434074">
      <w:pPr>
        <w:pStyle w:val="Titolo1"/>
        <w:rPr>
          <w:noProof/>
          <w:lang w:val="en-US"/>
        </w:rPr>
      </w:pPr>
    </w:p>
    <w:p w14:paraId="4F6ADE17" w14:textId="77777777" w:rsidR="00075237" w:rsidRDefault="00075237" w:rsidP="00434074">
      <w:pPr>
        <w:pStyle w:val="Titolo1"/>
        <w:rPr>
          <w:noProof/>
          <w:lang w:val="en-US"/>
        </w:rPr>
      </w:pPr>
    </w:p>
    <w:p w14:paraId="3DD13CF1" w14:textId="77777777" w:rsidR="00075237" w:rsidRDefault="00075237" w:rsidP="00434074">
      <w:pPr>
        <w:pStyle w:val="Titolo1"/>
        <w:rPr>
          <w:noProof/>
          <w:lang w:val="en-US"/>
        </w:rPr>
      </w:pPr>
    </w:p>
    <w:p w14:paraId="04A581B7" w14:textId="77777777" w:rsidR="00075237" w:rsidRDefault="00075237" w:rsidP="00434074">
      <w:pPr>
        <w:pStyle w:val="Titolo1"/>
        <w:rPr>
          <w:noProof/>
          <w:lang w:val="en-US"/>
        </w:rPr>
      </w:pPr>
    </w:p>
    <w:p w14:paraId="019C9F8B" w14:textId="77777777" w:rsidR="00075237" w:rsidRDefault="00075237" w:rsidP="00434074">
      <w:pPr>
        <w:pStyle w:val="Titolo1"/>
        <w:rPr>
          <w:noProof/>
          <w:lang w:val="en-US"/>
        </w:rPr>
      </w:pPr>
    </w:p>
    <w:p w14:paraId="76D7435A" w14:textId="77777777" w:rsidR="00075237" w:rsidRDefault="00075237" w:rsidP="00434074">
      <w:pPr>
        <w:pStyle w:val="Titolo1"/>
        <w:rPr>
          <w:noProof/>
          <w:lang w:val="en-US"/>
        </w:rPr>
      </w:pPr>
    </w:p>
    <w:p w14:paraId="18A5C7D7" w14:textId="77777777" w:rsidR="00075237" w:rsidRDefault="00075237" w:rsidP="00434074">
      <w:pPr>
        <w:pStyle w:val="Titolo1"/>
        <w:rPr>
          <w:noProof/>
          <w:lang w:val="en-US"/>
        </w:rPr>
      </w:pPr>
    </w:p>
    <w:p w14:paraId="608F7414" w14:textId="77777777" w:rsidR="00075237" w:rsidRDefault="00075237" w:rsidP="00434074">
      <w:pPr>
        <w:pStyle w:val="Titolo1"/>
        <w:rPr>
          <w:noProof/>
          <w:lang w:val="en-US"/>
        </w:rPr>
      </w:pPr>
    </w:p>
    <w:p w14:paraId="11514F56" w14:textId="77777777" w:rsidR="00075237" w:rsidRDefault="00075237" w:rsidP="00434074">
      <w:pPr>
        <w:pStyle w:val="Titolo1"/>
        <w:rPr>
          <w:noProof/>
          <w:lang w:val="en-US"/>
        </w:rPr>
      </w:pPr>
    </w:p>
    <w:p w14:paraId="4F83394B" w14:textId="77777777" w:rsidR="00075237" w:rsidRDefault="00075237" w:rsidP="00434074">
      <w:pPr>
        <w:pStyle w:val="Titolo1"/>
        <w:rPr>
          <w:noProof/>
          <w:lang w:val="en-US"/>
        </w:rPr>
      </w:pPr>
    </w:p>
    <w:p w14:paraId="301C32C4" w14:textId="775D4093" w:rsidR="00434074" w:rsidRPr="005C4186" w:rsidRDefault="00F05D1C" w:rsidP="00434074">
      <w:pPr>
        <w:pStyle w:val="Titolo1"/>
        <w:rPr>
          <w:noProof/>
          <w:lang w:val="en-US"/>
        </w:rPr>
      </w:pPr>
      <w:r w:rsidRPr="005C4186">
        <w:rPr>
          <w:noProof/>
          <w:lang w:val="en-US"/>
        </w:rPr>
        <w:t>4.UseCases: Overview</w:t>
      </w:r>
      <w:r w:rsidR="005C4186" w:rsidRPr="005C4186">
        <w:rPr>
          <w:noProof/>
          <w:lang w:val="en-US"/>
        </w:rPr>
        <w:t xml:space="preserve"> Diagram</w:t>
      </w:r>
    </w:p>
    <w:p w14:paraId="44D44692" w14:textId="626020BE" w:rsidR="00A06309" w:rsidRPr="005C4186" w:rsidRDefault="00075237" w:rsidP="00FF1889">
      <w:pPr>
        <w:rPr>
          <w:noProof/>
          <w:lang w:val="en-US"/>
        </w:rPr>
      </w:pPr>
      <w:r>
        <w:rPr>
          <w:noProof/>
          <w:lang w:val="en-GB"/>
        </w:rPr>
        <w:drawing>
          <wp:inline distT="0" distB="0" distL="0" distR="0" wp14:anchorId="1CD4F87C" wp14:editId="4B2498CD">
            <wp:extent cx="5731510" cy="4196715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309" w:rsidRPr="005C4186" w:rsidSect="0003561C">
      <w:footerReference w:type="default" r:id="rId15"/>
      <w:type w:val="continuous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3D6AA" w14:textId="77777777" w:rsidR="00A94D1B" w:rsidRDefault="00A94D1B" w:rsidP="00725803">
      <w:pPr>
        <w:spacing w:after="0"/>
      </w:pPr>
      <w:r>
        <w:separator/>
      </w:r>
    </w:p>
  </w:endnote>
  <w:endnote w:type="continuationSeparator" w:id="0">
    <w:p w14:paraId="4262806E" w14:textId="77777777" w:rsidR="00A94D1B" w:rsidRDefault="00A94D1B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AE304" w14:textId="77777777" w:rsidR="00F439C9" w:rsidRDefault="00F439C9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1DD60" w14:textId="77777777" w:rsidR="00A94D1B" w:rsidRDefault="00A94D1B" w:rsidP="00725803">
      <w:pPr>
        <w:spacing w:after="0"/>
      </w:pPr>
      <w:r>
        <w:separator/>
      </w:r>
    </w:p>
  </w:footnote>
  <w:footnote w:type="continuationSeparator" w:id="0">
    <w:p w14:paraId="22408B04" w14:textId="77777777" w:rsidR="00A94D1B" w:rsidRDefault="00A94D1B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7820A9"/>
    <w:multiLevelType w:val="hybridMultilevel"/>
    <w:tmpl w:val="16E4845C"/>
    <w:lvl w:ilvl="0" w:tplc="5CAE00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Puntoelenco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Numeroelenco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D6D128F"/>
    <w:multiLevelType w:val="hybridMultilevel"/>
    <w:tmpl w:val="DEB0C8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A5"/>
    <w:rsid w:val="00025E77"/>
    <w:rsid w:val="00027312"/>
    <w:rsid w:val="0003561C"/>
    <w:rsid w:val="00041F56"/>
    <w:rsid w:val="00061AE7"/>
    <w:rsid w:val="000645F2"/>
    <w:rsid w:val="00067AE4"/>
    <w:rsid w:val="00075237"/>
    <w:rsid w:val="00082F03"/>
    <w:rsid w:val="000835A0"/>
    <w:rsid w:val="000934A2"/>
    <w:rsid w:val="000E097C"/>
    <w:rsid w:val="00144D98"/>
    <w:rsid w:val="001B03D8"/>
    <w:rsid w:val="001B0955"/>
    <w:rsid w:val="00227784"/>
    <w:rsid w:val="0023705D"/>
    <w:rsid w:val="00250A31"/>
    <w:rsid w:val="00251C13"/>
    <w:rsid w:val="002922D0"/>
    <w:rsid w:val="00340B03"/>
    <w:rsid w:val="00355333"/>
    <w:rsid w:val="00380AE7"/>
    <w:rsid w:val="003A074E"/>
    <w:rsid w:val="003A6943"/>
    <w:rsid w:val="00402D52"/>
    <w:rsid w:val="00410BA2"/>
    <w:rsid w:val="004136C6"/>
    <w:rsid w:val="00434074"/>
    <w:rsid w:val="00463C3B"/>
    <w:rsid w:val="00486052"/>
    <w:rsid w:val="004937AE"/>
    <w:rsid w:val="004E2970"/>
    <w:rsid w:val="005026DD"/>
    <w:rsid w:val="00513EFC"/>
    <w:rsid w:val="0052113B"/>
    <w:rsid w:val="005311CA"/>
    <w:rsid w:val="00564951"/>
    <w:rsid w:val="00573BF9"/>
    <w:rsid w:val="005A4A49"/>
    <w:rsid w:val="005B13C9"/>
    <w:rsid w:val="005B1D68"/>
    <w:rsid w:val="005C4186"/>
    <w:rsid w:val="005C71B0"/>
    <w:rsid w:val="00611B37"/>
    <w:rsid w:val="006252B4"/>
    <w:rsid w:val="00646BA2"/>
    <w:rsid w:val="00647FD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646E6"/>
    <w:rsid w:val="007C211F"/>
    <w:rsid w:val="007C26CB"/>
    <w:rsid w:val="007F3012"/>
    <w:rsid w:val="00857E6B"/>
    <w:rsid w:val="008968C4"/>
    <w:rsid w:val="008D31BD"/>
    <w:rsid w:val="008D7C1C"/>
    <w:rsid w:val="0092291B"/>
    <w:rsid w:val="00932D92"/>
    <w:rsid w:val="00941028"/>
    <w:rsid w:val="0095272C"/>
    <w:rsid w:val="00972024"/>
    <w:rsid w:val="009F04D2"/>
    <w:rsid w:val="009F2BA7"/>
    <w:rsid w:val="009F6DA0"/>
    <w:rsid w:val="00A01182"/>
    <w:rsid w:val="00A06309"/>
    <w:rsid w:val="00A601B4"/>
    <w:rsid w:val="00A61895"/>
    <w:rsid w:val="00A94D1B"/>
    <w:rsid w:val="00AD13CB"/>
    <w:rsid w:val="00AD3FD8"/>
    <w:rsid w:val="00B370A8"/>
    <w:rsid w:val="00BA0894"/>
    <w:rsid w:val="00BC7376"/>
    <w:rsid w:val="00BD669A"/>
    <w:rsid w:val="00C13F2B"/>
    <w:rsid w:val="00C43D65"/>
    <w:rsid w:val="00C84833"/>
    <w:rsid w:val="00C9044F"/>
    <w:rsid w:val="00CA4BA5"/>
    <w:rsid w:val="00CB73D5"/>
    <w:rsid w:val="00D2420D"/>
    <w:rsid w:val="00D30382"/>
    <w:rsid w:val="00D413F9"/>
    <w:rsid w:val="00D44E50"/>
    <w:rsid w:val="00D700FF"/>
    <w:rsid w:val="00D90060"/>
    <w:rsid w:val="00D92B95"/>
    <w:rsid w:val="00DC143B"/>
    <w:rsid w:val="00DC6B2F"/>
    <w:rsid w:val="00DF5E25"/>
    <w:rsid w:val="00E03F71"/>
    <w:rsid w:val="00E043B5"/>
    <w:rsid w:val="00E154B5"/>
    <w:rsid w:val="00E232F0"/>
    <w:rsid w:val="00E371D8"/>
    <w:rsid w:val="00E52791"/>
    <w:rsid w:val="00E5291D"/>
    <w:rsid w:val="00E65FA9"/>
    <w:rsid w:val="00E83195"/>
    <w:rsid w:val="00EC4A15"/>
    <w:rsid w:val="00F00A4F"/>
    <w:rsid w:val="00F05D1C"/>
    <w:rsid w:val="00F33CD8"/>
    <w:rsid w:val="00F439C9"/>
    <w:rsid w:val="00F63691"/>
    <w:rsid w:val="00F71244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52EF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t-IT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E2970"/>
  </w:style>
  <w:style w:type="paragraph" w:styleId="Titolo1">
    <w:name w:val="heading 1"/>
    <w:basedOn w:val="Normale"/>
    <w:link w:val="Titolo1Carattere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80AE7"/>
    <w:pPr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0AE7"/>
  </w:style>
  <w:style w:type="paragraph" w:styleId="Pidipagina">
    <w:name w:val="footer"/>
    <w:basedOn w:val="Normale"/>
    <w:link w:val="PidipaginaCarattere"/>
    <w:uiPriority w:val="99"/>
    <w:unhideWhenUsed/>
    <w:rsid w:val="00380AE7"/>
    <w:pPr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0AE7"/>
  </w:style>
  <w:style w:type="character" w:customStyle="1" w:styleId="Titolo1Carattere">
    <w:name w:val="Titolo 1 Carattere"/>
    <w:basedOn w:val="Carpredefinitoparagrafo"/>
    <w:link w:val="Tito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Puntoelenco">
    <w:name w:val="List Bullet"/>
    <w:basedOn w:val="Normale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Grigliatabella">
    <w:name w:val="Table Grid"/>
    <w:basedOn w:val="Tabellanormale"/>
    <w:uiPriority w:val="39"/>
    <w:rsid w:val="005B1D68"/>
    <w:pPr>
      <w:spacing w:after="0"/>
    </w:pPr>
    <w:tblPr/>
  </w:style>
  <w:style w:type="paragraph" w:styleId="Puntoelenco2">
    <w:name w:val="List Bullet 2"/>
    <w:basedOn w:val="Normale"/>
    <w:uiPriority w:val="99"/>
    <w:semiHidden/>
    <w:unhideWhenUsed/>
    <w:rsid w:val="00573BF9"/>
    <w:p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573BF9"/>
    <w:pPr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2113B"/>
    <w:rPr>
      <w:rFonts w:eastAsiaTheme="majorEastAsia" w:cstheme="majorBidi"/>
      <w:caps/>
      <w:szCs w:val="24"/>
    </w:rPr>
  </w:style>
  <w:style w:type="paragraph" w:styleId="Titolo">
    <w:name w:val="Title"/>
    <w:basedOn w:val="Normale"/>
    <w:link w:val="TitoloCarattere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zionicontatto">
    <w:name w:val="Informazioni contatto"/>
    <w:basedOn w:val="Normale"/>
    <w:uiPriority w:val="3"/>
    <w:qFormat/>
    <w:rsid w:val="004E2970"/>
    <w:pPr>
      <w:spacing w:before="40" w:after="0"/>
      <w:contextualSpacing/>
      <w:jc w:val="right"/>
    </w:pPr>
  </w:style>
  <w:style w:type="character" w:styleId="Testosegnaposto">
    <w:name w:val="Placeholder Text"/>
    <w:basedOn w:val="Carpredefinitoparagrafo"/>
    <w:uiPriority w:val="99"/>
    <w:semiHidden/>
    <w:rsid w:val="00BD669A"/>
    <w:rPr>
      <w:color w:val="595959" w:themeColor="text1" w:themeTint="A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Numeroelenco">
    <w:name w:val="List Number"/>
    <w:basedOn w:val="Normale"/>
    <w:uiPriority w:val="11"/>
    <w:qFormat/>
    <w:rsid w:val="00BC7376"/>
    <w:pPr>
      <w:numPr>
        <w:numId w:val="6"/>
      </w:numPr>
      <w:contextualSpacing/>
    </w:pPr>
  </w:style>
  <w:style w:type="character" w:styleId="Enfasicorsivo">
    <w:name w:val="Emphasis"/>
    <w:basedOn w:val="Carpredefinitoparagrafo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2922D0"/>
    <w:rPr>
      <w:i/>
      <w:iCs/>
      <w:color w:val="007FAB" w:themeColor="accent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922D0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2922D0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2922D0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2922D0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922D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922D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922D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922D0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2922D0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2922D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922D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22D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2922D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2922D0"/>
    <w:rPr>
      <w:rFonts w:ascii="Consolas" w:hAnsi="Consolas"/>
      <w:szCs w:val="21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6C47D8"/>
  </w:style>
  <w:style w:type="paragraph" w:styleId="Testodelblocco">
    <w:name w:val="Block Text"/>
    <w:basedOn w:val="Normale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Corpotesto">
    <w:name w:val="Body Text"/>
    <w:basedOn w:val="Normale"/>
    <w:link w:val="CorpotestoCarattere"/>
    <w:uiPriority w:val="1"/>
    <w:unhideWhenUsed/>
    <w:qFormat/>
    <w:rsid w:val="006C47D8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1"/>
    <w:rsid w:val="006C47D8"/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6C47D8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6C47D8"/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6C47D8"/>
    <w:pPr>
      <w:spacing w:after="26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6C47D8"/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6C47D8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6C47D8"/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6C47D8"/>
    <w:pPr>
      <w:spacing w:after="26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6C47D8"/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6C47D8"/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6C47D8"/>
    <w:pPr>
      <w:spacing w:after="0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6C47D8"/>
  </w:style>
  <w:style w:type="table" w:styleId="Grigliaacolori">
    <w:name w:val="Colorful Grid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6C47D8"/>
  </w:style>
  <w:style w:type="character" w:customStyle="1" w:styleId="DataCarattere">
    <w:name w:val="Data Carattere"/>
    <w:basedOn w:val="Carpredefinitoparagrafo"/>
    <w:link w:val="Data"/>
    <w:uiPriority w:val="99"/>
    <w:semiHidden/>
    <w:rsid w:val="006C47D8"/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6C47D8"/>
    <w:pPr>
      <w:spacing w:after="0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6C47D8"/>
  </w:style>
  <w:style w:type="character" w:styleId="Rimandonotadichiusura">
    <w:name w:val="endnote reference"/>
    <w:basedOn w:val="Carpredefinitoparagrafo"/>
    <w:uiPriority w:val="99"/>
    <w:semiHidden/>
    <w:unhideWhenUsed/>
    <w:rsid w:val="006C47D8"/>
    <w:rPr>
      <w:vertAlign w:val="superscript"/>
    </w:rPr>
  </w:style>
  <w:style w:type="paragraph" w:styleId="Indirizzodestinatario">
    <w:name w:val="envelope address"/>
    <w:basedOn w:val="Normale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C47D8"/>
    <w:rPr>
      <w:vertAlign w:val="superscript"/>
    </w:rPr>
  </w:style>
  <w:style w:type="table" w:styleId="Tabellagriglia1chiara">
    <w:name w:val="Grid Table 1 Light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gliatab3">
    <w:name w:val="Grid Table 3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itolo5Carattere">
    <w:name w:val="Titolo 5 Carattere"/>
    <w:basedOn w:val="Carpredefinitoparagrafo"/>
    <w:link w:val="Titolo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onimoHTML">
    <w:name w:val="HTML Acronym"/>
    <w:basedOn w:val="Carpredefinitoparagrafo"/>
    <w:uiPriority w:val="99"/>
    <w:semiHidden/>
    <w:unhideWhenUsed/>
    <w:rsid w:val="006C47D8"/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6C47D8"/>
    <w:rPr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6C47D8"/>
    <w:rPr>
      <w:i/>
      <w:iCs/>
    </w:rPr>
  </w:style>
  <w:style w:type="character" w:styleId="DefinizioneHTML">
    <w:name w:val="HTML Definition"/>
    <w:basedOn w:val="Carpredefinitoparagrafo"/>
    <w:uiPriority w:val="99"/>
    <w:semiHidden/>
    <w:unhideWhenUsed/>
    <w:rsid w:val="006C47D8"/>
    <w:rPr>
      <w:i/>
      <w:iCs/>
    </w:rPr>
  </w:style>
  <w:style w:type="character" w:styleId="EsempioHTML">
    <w:name w:val="HTML Sample"/>
    <w:basedOn w:val="Carpredefinitoparagrafo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ileHTML">
    <w:name w:val="HTML Variable"/>
    <w:basedOn w:val="Carpredefinitoparagrafo"/>
    <w:uiPriority w:val="99"/>
    <w:semiHidden/>
    <w:unhideWhenUsed/>
    <w:rsid w:val="006C47D8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6C47D8"/>
    <w:rPr>
      <w:color w:val="036181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Grigliachiara">
    <w:name w:val="Light Grid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6C47D8"/>
  </w:style>
  <w:style w:type="paragraph" w:styleId="Elenco">
    <w:name w:val="List"/>
    <w:basedOn w:val="Normale"/>
    <w:uiPriority w:val="99"/>
    <w:semiHidden/>
    <w:unhideWhenUsed/>
    <w:rsid w:val="006C47D8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6C47D8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6C47D8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6C47D8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6C47D8"/>
    <w:pPr>
      <w:ind w:left="1800" w:hanging="360"/>
      <w:contextualSpacing/>
    </w:pPr>
  </w:style>
  <w:style w:type="paragraph" w:styleId="Puntoelenco4">
    <w:name w:val="List Bullet 4"/>
    <w:basedOn w:val="Normale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6C47D8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6C47D8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Numeroelenco2">
    <w:name w:val="List Number 2"/>
    <w:basedOn w:val="Normale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aragrafoelenco">
    <w:name w:val="List Paragraph"/>
    <w:basedOn w:val="Normale"/>
    <w:uiPriority w:val="34"/>
    <w:unhideWhenUsed/>
    <w:qFormat/>
    <w:rsid w:val="006C47D8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laelenco2">
    <w:name w:val="List Table 2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Elencotab3">
    <w:name w:val="List Table 3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essunaspaziatura">
    <w:name w:val="No Spacing"/>
    <w:uiPriority w:val="1"/>
    <w:semiHidden/>
    <w:unhideWhenUsed/>
    <w:qFormat/>
    <w:rsid w:val="006C47D8"/>
    <w:pPr>
      <w:spacing w:after="0"/>
    </w:pPr>
  </w:style>
  <w:style w:type="paragraph" w:styleId="NormaleWeb">
    <w:name w:val="Normal (Web)"/>
    <w:basedOn w:val="Normale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uiPriority w:val="99"/>
    <w:semiHidden/>
    <w:unhideWhenUsed/>
    <w:rsid w:val="006C47D8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6C47D8"/>
    <w:pPr>
      <w:spacing w:after="0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6C47D8"/>
  </w:style>
  <w:style w:type="character" w:styleId="Numeropagina">
    <w:name w:val="page number"/>
    <w:basedOn w:val="Carpredefinitoparagrafo"/>
    <w:uiPriority w:val="99"/>
    <w:semiHidden/>
    <w:unhideWhenUsed/>
    <w:rsid w:val="006C47D8"/>
  </w:style>
  <w:style w:type="table" w:styleId="Tabellasemplice-1">
    <w:name w:val="Plain Table 1"/>
    <w:basedOn w:val="Tabellanormale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6C47D8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6C47D8"/>
  </w:style>
  <w:style w:type="paragraph" w:styleId="Firma">
    <w:name w:val="Signature"/>
    <w:basedOn w:val="Normale"/>
    <w:link w:val="FirmaCarattere"/>
    <w:uiPriority w:val="99"/>
    <w:semiHidden/>
    <w:unhideWhenUsed/>
    <w:rsid w:val="006C47D8"/>
    <w:pPr>
      <w:spacing w:after="0"/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6C47D8"/>
  </w:style>
  <w:style w:type="character" w:styleId="Enfasigrassetto">
    <w:name w:val="Strong"/>
    <w:basedOn w:val="Carpredefinitoparagrafo"/>
    <w:uiPriority w:val="22"/>
    <w:semiHidden/>
    <w:unhideWhenUsed/>
    <w:qFormat/>
    <w:rsid w:val="006C47D8"/>
    <w:rPr>
      <w:b/>
      <w:bCs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ellaeffetti3D1">
    <w:name w:val="Table 3D effects 1"/>
    <w:basedOn w:val="Tabellanormale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6C47D8"/>
    <w:pPr>
      <w:spacing w:after="0"/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6C47D8"/>
    <w:pPr>
      <w:spacing w:after="0"/>
    </w:pPr>
  </w:style>
  <w:style w:type="table" w:styleId="Tabellaprofessionale">
    <w:name w:val="Table Professional"/>
    <w:basedOn w:val="Tabellanormale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6C47D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6C47D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C47D8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C47D8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C47D8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C47D8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C47D8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C47D8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e">
    <w:name w:val="Icone"/>
    <w:basedOn w:val="Normale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ulio\AppData\Roaming\Microsoft\Templates\Curriculum%20per%20Risorse%20uman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0846DC-2A6A-41C8-B7D6-00B5A4FA739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per Risorse umane.dotx</Template>
  <TotalTime>0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&lt;Experience&gt;</vt:lpstr>
      <vt:lpstr>        2014 – present</vt:lpstr>
      <vt:lpstr>        june 2012 – august 2014</vt:lpstr>
      <vt:lpstr>&lt;Skills&gt;</vt:lpstr>
      <vt:lpstr>Education</vt:lpstr>
      <vt:lpstr>        may 2012</vt:lpstr>
      <vt:lpstr>&lt;Activities&gt;</vt:lpstr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2022-02-10T13:26:00Z</dcterms:created>
  <dcterms:modified xsi:type="dcterms:W3CDTF">2022-02-10T13:46:00Z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